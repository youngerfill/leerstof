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5F" w:rsidRPr="003C638E" w:rsidRDefault="000D295F" w:rsidP="000D295F">
      <w:pPr>
        <w:pStyle w:val="Titel"/>
        <w:jc w:val="center"/>
        <w:rPr>
          <w:i/>
        </w:rPr>
      </w:pPr>
      <w:r>
        <w:t>Te kennen leerstof examen</w:t>
      </w:r>
      <w:r w:rsidR="001D72CD">
        <w:t xml:space="preserve"> </w:t>
      </w:r>
      <w:r>
        <w:t>juni 2020</w:t>
      </w:r>
    </w:p>
    <w:p w:rsidR="000D295F" w:rsidRDefault="000D295F" w:rsidP="000D295F">
      <w:pPr>
        <w:rPr>
          <w:lang w:eastAsia="nl-NL"/>
        </w:rPr>
      </w:pPr>
    </w:p>
    <w:p w:rsidR="000D295F" w:rsidRDefault="000D295F" w:rsidP="000D295F">
      <w:pPr>
        <w:pStyle w:val="Kop1"/>
        <w:numPr>
          <w:ilvl w:val="0"/>
          <w:numId w:val="0"/>
        </w:numPr>
        <w:ind w:left="432"/>
      </w:pPr>
      <w:r>
        <w:t xml:space="preserve">Vak : </w:t>
      </w:r>
      <w:r w:rsidR="00E11C54">
        <w:t>Wiskunde</w:t>
      </w:r>
    </w:p>
    <w:p w:rsidR="000D295F" w:rsidRPr="000D295F" w:rsidRDefault="000D295F" w:rsidP="000D295F">
      <w:pPr>
        <w:pStyle w:val="Kop1"/>
        <w:numPr>
          <w:ilvl w:val="0"/>
          <w:numId w:val="0"/>
        </w:numPr>
        <w:ind w:left="432"/>
      </w:pPr>
      <w:r>
        <w:t xml:space="preserve">Klas : </w:t>
      </w:r>
      <w:r w:rsidR="00E11C54">
        <w:t>5 EcW</w:t>
      </w:r>
      <w:r w:rsidR="00616E24">
        <w:t>e</w:t>
      </w:r>
      <w:r w:rsidR="00E11C54">
        <w:t>/</w:t>
      </w:r>
      <w:r w:rsidR="00616E24">
        <w:t>MtWe/LaWe</w:t>
      </w:r>
    </w:p>
    <w:p w:rsidR="000D295F" w:rsidRPr="003C638E" w:rsidRDefault="000D295F" w:rsidP="000D295F">
      <w:pPr>
        <w:rPr>
          <w:lang w:eastAsia="nl-NL"/>
        </w:rPr>
      </w:pPr>
    </w:p>
    <w:p w:rsidR="000D295F" w:rsidRDefault="000D295F" w:rsidP="000D295F">
      <w:pPr>
        <w:pStyle w:val="Kop1"/>
      </w:pPr>
      <w:r>
        <w:t xml:space="preserve">Leerstof </w:t>
      </w:r>
      <w:r w:rsidR="001B3007">
        <w:t xml:space="preserve">DW2 </w:t>
      </w:r>
      <w:r>
        <w:t>t/m 13 maart 2020</w:t>
      </w:r>
    </w:p>
    <w:p w:rsidR="00DA2E21" w:rsidRDefault="00DA2E21" w:rsidP="00DA2E21">
      <w:pPr>
        <w:pStyle w:val="Kop3"/>
        <w:numPr>
          <w:ilvl w:val="2"/>
          <w:numId w:val="8"/>
        </w:numPr>
      </w:pPr>
      <w:r>
        <w:t xml:space="preserve">Thema </w:t>
      </w:r>
      <w:r w:rsidR="00616E24">
        <w:t>analyse</w:t>
      </w:r>
    </w:p>
    <w:p w:rsidR="00DA2E21" w:rsidRDefault="00AA3502" w:rsidP="00DA2E21">
      <w:pPr>
        <w:pStyle w:val="Lijstalinea"/>
        <w:numPr>
          <w:ilvl w:val="0"/>
          <w:numId w:val="16"/>
        </w:numPr>
        <w:rPr>
          <w:i/>
          <w:lang w:eastAsia="nl-NL"/>
        </w:rPr>
      </w:pPr>
      <w:r>
        <w:rPr>
          <w:i/>
          <w:lang w:eastAsia="nl-NL"/>
        </w:rPr>
        <w:t>Hoofdstuk 3</w:t>
      </w:r>
      <w:r w:rsidR="00DA2E21" w:rsidRPr="00DA2E21">
        <w:rPr>
          <w:i/>
          <w:lang w:eastAsia="nl-NL"/>
        </w:rPr>
        <w:t xml:space="preserve">: </w:t>
      </w:r>
      <w:r>
        <w:rPr>
          <w:i/>
          <w:lang w:eastAsia="nl-NL"/>
        </w:rPr>
        <w:t>Rekenen met machten</w:t>
      </w:r>
      <w:r w:rsidR="000C0F70">
        <w:rPr>
          <w:i/>
          <w:lang w:eastAsia="nl-NL"/>
        </w:rPr>
        <w:t xml:space="preserve"> (alles)</w:t>
      </w:r>
    </w:p>
    <w:p w:rsidR="00AA3502" w:rsidRDefault="00AA3502" w:rsidP="00DA2E21">
      <w:pPr>
        <w:pStyle w:val="Lijstalinea"/>
        <w:numPr>
          <w:ilvl w:val="0"/>
          <w:numId w:val="16"/>
        </w:numPr>
        <w:rPr>
          <w:i/>
          <w:lang w:eastAsia="nl-NL"/>
        </w:rPr>
      </w:pPr>
      <w:r>
        <w:rPr>
          <w:i/>
          <w:lang w:eastAsia="nl-NL"/>
        </w:rPr>
        <w:t>Hoofdstuk 4: Irrationale functies</w:t>
      </w:r>
      <w:r w:rsidR="000C0F70">
        <w:rPr>
          <w:i/>
          <w:lang w:eastAsia="nl-NL"/>
        </w:rPr>
        <w:t xml:space="preserve"> (alles)</w:t>
      </w:r>
    </w:p>
    <w:p w:rsidR="00AA3502" w:rsidRDefault="00AA3502" w:rsidP="00DA2E21">
      <w:pPr>
        <w:pStyle w:val="Lijstalinea"/>
        <w:numPr>
          <w:ilvl w:val="0"/>
          <w:numId w:val="16"/>
        </w:numPr>
        <w:rPr>
          <w:i/>
          <w:lang w:eastAsia="nl-NL"/>
        </w:rPr>
      </w:pPr>
      <w:r>
        <w:rPr>
          <w:i/>
          <w:lang w:eastAsia="nl-NL"/>
        </w:rPr>
        <w:t>Hoofdstuk 5: Bewerkingen met functies</w:t>
      </w:r>
      <w:r w:rsidR="000F3883">
        <w:rPr>
          <w:i/>
          <w:lang w:eastAsia="nl-NL"/>
        </w:rPr>
        <w:t xml:space="preserve"> (punt 1, 2, 3 en 5)</w:t>
      </w:r>
    </w:p>
    <w:p w:rsidR="00AA3502" w:rsidRDefault="00AA3502" w:rsidP="00DA2E21">
      <w:pPr>
        <w:pStyle w:val="Lijstalinea"/>
        <w:numPr>
          <w:ilvl w:val="0"/>
          <w:numId w:val="16"/>
        </w:numPr>
        <w:rPr>
          <w:i/>
          <w:lang w:eastAsia="nl-NL"/>
        </w:rPr>
      </w:pPr>
      <w:r>
        <w:rPr>
          <w:i/>
          <w:lang w:eastAsia="nl-NL"/>
        </w:rPr>
        <w:t>Hoofdstuk 6: Continuïteit</w:t>
      </w:r>
      <w:r w:rsidR="000F3883">
        <w:rPr>
          <w:i/>
          <w:lang w:eastAsia="nl-NL"/>
        </w:rPr>
        <w:t xml:space="preserve"> </w:t>
      </w:r>
      <w:r w:rsidR="008F26FE">
        <w:rPr>
          <w:i/>
          <w:lang w:eastAsia="nl-NL"/>
        </w:rPr>
        <w:t xml:space="preserve">(punt 3.1, </w:t>
      </w:r>
      <w:r w:rsidR="00C70507">
        <w:rPr>
          <w:i/>
          <w:lang w:eastAsia="nl-NL"/>
        </w:rPr>
        <w:t>3.2</w:t>
      </w:r>
      <w:r w:rsidR="008F26FE">
        <w:rPr>
          <w:i/>
          <w:lang w:eastAsia="nl-NL"/>
        </w:rPr>
        <w:t xml:space="preserve"> en 3.5 c: continuïteit in een interval</w:t>
      </w:r>
      <w:r w:rsidR="00C70507">
        <w:rPr>
          <w:i/>
          <w:lang w:eastAsia="nl-NL"/>
        </w:rPr>
        <w:t>)</w:t>
      </w:r>
    </w:p>
    <w:p w:rsidR="00AA3502" w:rsidRPr="00DA2E21" w:rsidRDefault="00AA3502" w:rsidP="00DA2E21">
      <w:pPr>
        <w:pStyle w:val="Lijstalinea"/>
        <w:numPr>
          <w:ilvl w:val="0"/>
          <w:numId w:val="16"/>
        </w:numPr>
        <w:rPr>
          <w:i/>
          <w:lang w:eastAsia="nl-NL"/>
        </w:rPr>
      </w:pPr>
      <w:r>
        <w:rPr>
          <w:i/>
          <w:lang w:eastAsia="nl-NL"/>
        </w:rPr>
        <w:t>Hoofdstuk 7: Limieten</w:t>
      </w:r>
      <w:r w:rsidR="008F26FE">
        <w:rPr>
          <w:i/>
          <w:lang w:eastAsia="nl-NL"/>
        </w:rPr>
        <w:t xml:space="preserve"> (punt 1.1</w:t>
      </w:r>
      <w:r w:rsidR="00B50755">
        <w:rPr>
          <w:i/>
          <w:lang w:eastAsia="nl-NL"/>
        </w:rPr>
        <w:t xml:space="preserve"> en 1.3: geen definitie</w:t>
      </w:r>
      <w:r w:rsidR="008F26FE">
        <w:rPr>
          <w:i/>
          <w:lang w:eastAsia="nl-NL"/>
        </w:rPr>
        <w:t>)</w:t>
      </w:r>
    </w:p>
    <w:p w:rsidR="00DA2E21" w:rsidRDefault="00DA2E21" w:rsidP="00DA2E21">
      <w:pPr>
        <w:pStyle w:val="Kop3"/>
        <w:numPr>
          <w:ilvl w:val="2"/>
          <w:numId w:val="8"/>
        </w:numPr>
      </w:pPr>
      <w:bookmarkStart w:id="0" w:name="_GoBack"/>
      <w:bookmarkEnd w:id="0"/>
      <w:r>
        <w:t>Thema lineaire algebra</w:t>
      </w:r>
    </w:p>
    <w:p w:rsidR="00DA2E21" w:rsidRPr="00DA2E21" w:rsidRDefault="00DA2E21" w:rsidP="00DA2E21">
      <w:pPr>
        <w:pStyle w:val="Lijstalinea"/>
        <w:numPr>
          <w:ilvl w:val="0"/>
          <w:numId w:val="16"/>
        </w:numPr>
        <w:rPr>
          <w:i/>
          <w:lang w:eastAsia="nl-NL"/>
        </w:rPr>
      </w:pPr>
      <w:r w:rsidRPr="00DA2E21">
        <w:rPr>
          <w:i/>
          <w:lang w:eastAsia="nl-NL"/>
        </w:rPr>
        <w:t>Hoofdstuk 1: Matrices</w:t>
      </w:r>
      <w:r w:rsidR="000C0F70">
        <w:rPr>
          <w:i/>
          <w:lang w:eastAsia="nl-NL"/>
        </w:rPr>
        <w:t xml:space="preserve"> (punt 1.1, 1.2, 1.3, 1.4)</w:t>
      </w:r>
    </w:p>
    <w:p w:rsidR="00AA3502" w:rsidRDefault="00AA3502" w:rsidP="000D295F">
      <w:pPr>
        <w:pStyle w:val="Lijstalinea"/>
        <w:rPr>
          <w:i/>
          <w:lang w:eastAsia="nl-NL"/>
        </w:rPr>
      </w:pPr>
    </w:p>
    <w:p w:rsidR="000D295F" w:rsidRDefault="00E11C54" w:rsidP="000D295F">
      <w:pPr>
        <w:pStyle w:val="Lijstalinea"/>
        <w:rPr>
          <w:i/>
          <w:lang w:eastAsia="nl-NL"/>
        </w:rPr>
      </w:pPr>
      <w:r>
        <w:rPr>
          <w:i/>
          <w:lang w:eastAsia="nl-NL"/>
        </w:rPr>
        <w:t>Zie leerstofoverzichten voor een gedetailleerde opsomming</w:t>
      </w:r>
    </w:p>
    <w:p w:rsidR="000D295F" w:rsidRPr="00D25A1B" w:rsidRDefault="000D295F" w:rsidP="000D295F">
      <w:pPr>
        <w:pStyle w:val="Lijstalinea"/>
        <w:rPr>
          <w:i/>
          <w:lang w:eastAsia="nl-NL"/>
        </w:rPr>
      </w:pPr>
    </w:p>
    <w:p w:rsidR="000D295F" w:rsidRDefault="000D295F" w:rsidP="000D295F">
      <w:pPr>
        <w:pStyle w:val="Kop1"/>
      </w:pPr>
      <w:r>
        <w:t>Le</w:t>
      </w:r>
      <w:r w:rsidR="001B3007">
        <w:t xml:space="preserve">erstof preteaching </w:t>
      </w:r>
      <w:r>
        <w:t>vanaf 16 maart 2020</w:t>
      </w:r>
      <w:r w:rsidR="001B3007">
        <w:t xml:space="preserve"> (indicatief)</w:t>
      </w:r>
    </w:p>
    <w:p w:rsidR="009B1F5B" w:rsidRDefault="009B1F5B" w:rsidP="009B1F5B">
      <w:pPr>
        <w:pStyle w:val="Kop3"/>
        <w:numPr>
          <w:ilvl w:val="2"/>
          <w:numId w:val="8"/>
        </w:numPr>
      </w:pPr>
      <w:r>
        <w:t xml:space="preserve">Thema </w:t>
      </w:r>
      <w:r w:rsidR="009D418B">
        <w:t>Analyse</w:t>
      </w:r>
    </w:p>
    <w:p w:rsidR="00BD529B" w:rsidRPr="00BD529B" w:rsidRDefault="00BD529B" w:rsidP="00BD529B">
      <w:pPr>
        <w:pStyle w:val="Lijstalinea"/>
        <w:numPr>
          <w:ilvl w:val="0"/>
          <w:numId w:val="16"/>
        </w:numPr>
        <w:rPr>
          <w:i/>
          <w:lang w:eastAsia="nl-NL"/>
        </w:rPr>
      </w:pPr>
      <w:r w:rsidRPr="00BD529B">
        <w:rPr>
          <w:i/>
          <w:lang w:eastAsia="nl-NL"/>
        </w:rPr>
        <w:t xml:space="preserve">Hoofdstuk </w:t>
      </w:r>
      <w:r w:rsidR="009D418B">
        <w:rPr>
          <w:i/>
          <w:lang w:eastAsia="nl-NL"/>
        </w:rPr>
        <w:t>7</w:t>
      </w:r>
      <w:r w:rsidRPr="00BD529B">
        <w:rPr>
          <w:i/>
          <w:lang w:eastAsia="nl-NL"/>
        </w:rPr>
        <w:t xml:space="preserve">: </w:t>
      </w:r>
      <w:r w:rsidR="009D418B">
        <w:rPr>
          <w:i/>
          <w:lang w:eastAsia="nl-NL"/>
        </w:rPr>
        <w:t>Limieten</w:t>
      </w:r>
      <w:r w:rsidRPr="00BD529B">
        <w:rPr>
          <w:i/>
          <w:lang w:eastAsia="nl-NL"/>
        </w:rPr>
        <w:t xml:space="preserve"> (punt </w:t>
      </w:r>
      <w:r w:rsidR="008F26FE">
        <w:rPr>
          <w:i/>
          <w:lang w:eastAsia="nl-NL"/>
        </w:rPr>
        <w:t>1.4, 1.5 en</w:t>
      </w:r>
      <w:r w:rsidRPr="00BD529B">
        <w:rPr>
          <w:i/>
          <w:lang w:eastAsia="nl-NL"/>
        </w:rPr>
        <w:t xml:space="preserve"> punt </w:t>
      </w:r>
      <w:r w:rsidR="008F26FE">
        <w:rPr>
          <w:i/>
          <w:lang w:eastAsia="nl-NL"/>
        </w:rPr>
        <w:t>2</w:t>
      </w:r>
      <w:r w:rsidRPr="00BD529B">
        <w:rPr>
          <w:i/>
          <w:lang w:eastAsia="nl-NL"/>
        </w:rPr>
        <w:t>)</w:t>
      </w:r>
    </w:p>
    <w:p w:rsidR="00BD529B" w:rsidRDefault="00BD529B" w:rsidP="00BD529B">
      <w:pPr>
        <w:pStyle w:val="Lijstalinea"/>
        <w:numPr>
          <w:ilvl w:val="0"/>
          <w:numId w:val="16"/>
        </w:numPr>
        <w:rPr>
          <w:i/>
          <w:lang w:eastAsia="nl-NL"/>
        </w:rPr>
      </w:pPr>
      <w:r w:rsidRPr="00BD529B">
        <w:rPr>
          <w:i/>
          <w:lang w:eastAsia="nl-NL"/>
        </w:rPr>
        <w:t xml:space="preserve">Hoofdstuk </w:t>
      </w:r>
      <w:r w:rsidR="009D418B">
        <w:rPr>
          <w:i/>
          <w:lang w:eastAsia="nl-NL"/>
        </w:rPr>
        <w:t>8</w:t>
      </w:r>
      <w:r w:rsidRPr="00BD529B">
        <w:rPr>
          <w:i/>
          <w:lang w:eastAsia="nl-NL"/>
        </w:rPr>
        <w:t xml:space="preserve">: </w:t>
      </w:r>
      <w:r w:rsidR="009D418B">
        <w:rPr>
          <w:i/>
          <w:lang w:eastAsia="nl-NL"/>
        </w:rPr>
        <w:t>Afgeleiden</w:t>
      </w:r>
      <w:r w:rsidR="008F26FE">
        <w:rPr>
          <w:i/>
          <w:lang w:eastAsia="nl-NL"/>
        </w:rPr>
        <w:t xml:space="preserve"> (punt 1, 2, 3</w:t>
      </w:r>
      <w:r w:rsidR="000D4A48">
        <w:rPr>
          <w:i/>
          <w:lang w:eastAsia="nl-NL"/>
        </w:rPr>
        <w:t xml:space="preserve"> en 4</w:t>
      </w:r>
      <w:r w:rsidR="008F26FE">
        <w:rPr>
          <w:i/>
          <w:lang w:eastAsia="nl-NL"/>
        </w:rPr>
        <w:t>)</w:t>
      </w:r>
    </w:p>
    <w:p w:rsidR="00A10055" w:rsidRPr="00A10055" w:rsidRDefault="00A10055" w:rsidP="008F26FE">
      <w:pPr>
        <w:pStyle w:val="Lijstalinea"/>
        <w:rPr>
          <w:i/>
          <w:lang w:eastAsia="nl-NL"/>
        </w:rPr>
      </w:pPr>
    </w:p>
    <w:p w:rsidR="00A10055" w:rsidRDefault="00A10055" w:rsidP="00A10055">
      <w:pPr>
        <w:pStyle w:val="Lijstalinea"/>
        <w:rPr>
          <w:i/>
          <w:lang w:eastAsia="nl-NL"/>
        </w:rPr>
      </w:pPr>
      <w:r>
        <w:rPr>
          <w:i/>
          <w:lang w:eastAsia="nl-NL"/>
        </w:rPr>
        <w:t>Zie leerstofoverzichten voor een gedetailleerde opsomming</w:t>
      </w:r>
    </w:p>
    <w:p w:rsidR="00A10055" w:rsidRPr="00A10055" w:rsidRDefault="00A10055" w:rsidP="00A10055">
      <w:pPr>
        <w:rPr>
          <w:i/>
          <w:lang w:eastAsia="nl-NL"/>
        </w:rPr>
      </w:pPr>
    </w:p>
    <w:sectPr w:rsidR="00A10055" w:rsidRPr="00A10055" w:rsidSect="00572D47">
      <w:headerReference w:type="first" r:id="rId7"/>
      <w:pgSz w:w="11906" w:h="16838"/>
      <w:pgMar w:top="2180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E1" w:rsidRDefault="000D32E1" w:rsidP="00572D47">
      <w:pPr>
        <w:spacing w:before="0" w:after="0" w:line="240" w:lineRule="auto"/>
      </w:pPr>
      <w:r>
        <w:separator/>
      </w:r>
    </w:p>
  </w:endnote>
  <w:endnote w:type="continuationSeparator" w:id="0">
    <w:p w:rsidR="000D32E1" w:rsidRDefault="000D32E1" w:rsidP="00572D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E1" w:rsidRDefault="000D32E1" w:rsidP="00572D47">
      <w:pPr>
        <w:spacing w:before="0" w:after="0" w:line="240" w:lineRule="auto"/>
      </w:pPr>
      <w:r>
        <w:separator/>
      </w:r>
    </w:p>
  </w:footnote>
  <w:footnote w:type="continuationSeparator" w:id="0">
    <w:p w:rsidR="000D32E1" w:rsidRDefault="000D32E1" w:rsidP="00572D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0C1" w:rsidRDefault="00D17FEC">
    <w:pPr>
      <w:pStyle w:val="Koptekst"/>
    </w:pPr>
    <w:r w:rsidRPr="00572D47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82F028" wp14:editId="344413E9">
              <wp:simplePos x="0" y="0"/>
              <wp:positionH relativeFrom="page">
                <wp:posOffset>-71755</wp:posOffset>
              </wp:positionH>
              <wp:positionV relativeFrom="page">
                <wp:posOffset>28575</wp:posOffset>
              </wp:positionV>
              <wp:extent cx="7412355" cy="1050925"/>
              <wp:effectExtent l="0" t="133350" r="17145" b="1492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480000">
                        <a:off x="0" y="0"/>
                        <a:ext cx="7412355" cy="1050925"/>
                      </a:xfrm>
                      <a:custGeom>
                        <a:avLst/>
                        <a:gdLst>
                          <a:gd name="connsiteX0" fmla="*/ 0 w 7747000"/>
                          <a:gd name="connsiteY0" fmla="*/ 335368 h 9867265"/>
                          <a:gd name="connsiteX1" fmla="*/ 335368 w 7747000"/>
                          <a:gd name="connsiteY1" fmla="*/ 0 h 9867265"/>
                          <a:gd name="connsiteX2" fmla="*/ 7411632 w 7747000"/>
                          <a:gd name="connsiteY2" fmla="*/ 0 h 9867265"/>
                          <a:gd name="connsiteX3" fmla="*/ 7747000 w 7747000"/>
                          <a:gd name="connsiteY3" fmla="*/ 335368 h 9867265"/>
                          <a:gd name="connsiteX4" fmla="*/ 7747000 w 7747000"/>
                          <a:gd name="connsiteY4" fmla="*/ 9531897 h 9867265"/>
                          <a:gd name="connsiteX5" fmla="*/ 7411632 w 7747000"/>
                          <a:gd name="connsiteY5" fmla="*/ 9867265 h 9867265"/>
                          <a:gd name="connsiteX6" fmla="*/ 335368 w 7747000"/>
                          <a:gd name="connsiteY6" fmla="*/ 9867265 h 9867265"/>
                          <a:gd name="connsiteX7" fmla="*/ 0 w 7747000"/>
                          <a:gd name="connsiteY7" fmla="*/ 9531897 h 9867265"/>
                          <a:gd name="connsiteX8" fmla="*/ 0 w 7747000"/>
                          <a:gd name="connsiteY8" fmla="*/ 335368 h 9867265"/>
                          <a:gd name="connsiteX0" fmla="*/ 7411632 w 7747000"/>
                          <a:gd name="connsiteY0" fmla="*/ 0 h 9867265"/>
                          <a:gd name="connsiteX1" fmla="*/ 7747000 w 7747000"/>
                          <a:gd name="connsiteY1" fmla="*/ 335368 h 9867265"/>
                          <a:gd name="connsiteX2" fmla="*/ 7747000 w 7747000"/>
                          <a:gd name="connsiteY2" fmla="*/ 9531897 h 9867265"/>
                          <a:gd name="connsiteX3" fmla="*/ 7411632 w 7747000"/>
                          <a:gd name="connsiteY3" fmla="*/ 9867265 h 9867265"/>
                          <a:gd name="connsiteX4" fmla="*/ 335368 w 7747000"/>
                          <a:gd name="connsiteY4" fmla="*/ 9867265 h 9867265"/>
                          <a:gd name="connsiteX5" fmla="*/ 0 w 7747000"/>
                          <a:gd name="connsiteY5" fmla="*/ 9531897 h 9867265"/>
                          <a:gd name="connsiteX6" fmla="*/ 0 w 7747000"/>
                          <a:gd name="connsiteY6" fmla="*/ 335368 h 9867265"/>
                          <a:gd name="connsiteX7" fmla="*/ 335368 w 7747000"/>
                          <a:gd name="connsiteY7" fmla="*/ 0 h 9867265"/>
                          <a:gd name="connsiteX8" fmla="*/ 7503072 w 7747000"/>
                          <a:gd name="connsiteY8" fmla="*/ 91440 h 9867265"/>
                          <a:gd name="connsiteX0" fmla="*/ 7411632 w 7747000"/>
                          <a:gd name="connsiteY0" fmla="*/ 0 h 9867265"/>
                          <a:gd name="connsiteX1" fmla="*/ 7747000 w 7747000"/>
                          <a:gd name="connsiteY1" fmla="*/ 335368 h 9867265"/>
                          <a:gd name="connsiteX2" fmla="*/ 7747000 w 7747000"/>
                          <a:gd name="connsiteY2" fmla="*/ 9531897 h 9867265"/>
                          <a:gd name="connsiteX3" fmla="*/ 7411632 w 7747000"/>
                          <a:gd name="connsiteY3" fmla="*/ 9867265 h 9867265"/>
                          <a:gd name="connsiteX4" fmla="*/ 335368 w 7747000"/>
                          <a:gd name="connsiteY4" fmla="*/ 9867265 h 9867265"/>
                          <a:gd name="connsiteX5" fmla="*/ 0 w 7747000"/>
                          <a:gd name="connsiteY5" fmla="*/ 9531897 h 9867265"/>
                          <a:gd name="connsiteX6" fmla="*/ 0 w 7747000"/>
                          <a:gd name="connsiteY6" fmla="*/ 335368 h 9867265"/>
                          <a:gd name="connsiteX7" fmla="*/ 335368 w 7747000"/>
                          <a:gd name="connsiteY7" fmla="*/ 0 h 9867265"/>
                          <a:gd name="connsiteX0" fmla="*/ 7747000 w 7747000"/>
                          <a:gd name="connsiteY0" fmla="*/ 335368 h 9867265"/>
                          <a:gd name="connsiteX1" fmla="*/ 7747000 w 7747000"/>
                          <a:gd name="connsiteY1" fmla="*/ 9531897 h 9867265"/>
                          <a:gd name="connsiteX2" fmla="*/ 7411632 w 7747000"/>
                          <a:gd name="connsiteY2" fmla="*/ 9867265 h 9867265"/>
                          <a:gd name="connsiteX3" fmla="*/ 335368 w 7747000"/>
                          <a:gd name="connsiteY3" fmla="*/ 9867265 h 9867265"/>
                          <a:gd name="connsiteX4" fmla="*/ 0 w 7747000"/>
                          <a:gd name="connsiteY4" fmla="*/ 9531897 h 9867265"/>
                          <a:gd name="connsiteX5" fmla="*/ 0 w 7747000"/>
                          <a:gd name="connsiteY5" fmla="*/ 335368 h 9867265"/>
                          <a:gd name="connsiteX6" fmla="*/ 335368 w 7747000"/>
                          <a:gd name="connsiteY6" fmla="*/ 0 h 9867265"/>
                          <a:gd name="connsiteX0" fmla="*/ 8063452 w 8063452"/>
                          <a:gd name="connsiteY0" fmla="*/ 335368 h 9867265"/>
                          <a:gd name="connsiteX1" fmla="*/ 8063452 w 8063452"/>
                          <a:gd name="connsiteY1" fmla="*/ 9531897 h 9867265"/>
                          <a:gd name="connsiteX2" fmla="*/ 7728084 w 8063452"/>
                          <a:gd name="connsiteY2" fmla="*/ 9867265 h 9867265"/>
                          <a:gd name="connsiteX3" fmla="*/ 651820 w 8063452"/>
                          <a:gd name="connsiteY3" fmla="*/ 9867265 h 9867265"/>
                          <a:gd name="connsiteX4" fmla="*/ 316452 w 8063452"/>
                          <a:gd name="connsiteY4" fmla="*/ 335368 h 9867265"/>
                          <a:gd name="connsiteX5" fmla="*/ 651820 w 8063452"/>
                          <a:gd name="connsiteY5" fmla="*/ 0 h 9867265"/>
                          <a:gd name="connsiteX0" fmla="*/ 8063452 w 8063452"/>
                          <a:gd name="connsiteY0" fmla="*/ 0 h 9531897"/>
                          <a:gd name="connsiteX1" fmla="*/ 8063452 w 8063452"/>
                          <a:gd name="connsiteY1" fmla="*/ 9196529 h 9531897"/>
                          <a:gd name="connsiteX2" fmla="*/ 7728084 w 8063452"/>
                          <a:gd name="connsiteY2" fmla="*/ 9531897 h 9531897"/>
                          <a:gd name="connsiteX3" fmla="*/ 651820 w 8063452"/>
                          <a:gd name="connsiteY3" fmla="*/ 9531897 h 9531897"/>
                          <a:gd name="connsiteX4" fmla="*/ 316452 w 8063452"/>
                          <a:gd name="connsiteY4" fmla="*/ 0 h 9531897"/>
                          <a:gd name="connsiteX0" fmla="*/ 7411632 w 7411632"/>
                          <a:gd name="connsiteY0" fmla="*/ 0 h 9531897"/>
                          <a:gd name="connsiteX1" fmla="*/ 7411632 w 7411632"/>
                          <a:gd name="connsiteY1" fmla="*/ 9196529 h 9531897"/>
                          <a:gd name="connsiteX2" fmla="*/ 7076264 w 7411632"/>
                          <a:gd name="connsiteY2" fmla="*/ 9531897 h 9531897"/>
                          <a:gd name="connsiteX3" fmla="*/ 0 w 7411632"/>
                          <a:gd name="connsiteY3" fmla="*/ 9531897 h 9531897"/>
                          <a:gd name="connsiteX0" fmla="*/ 7411632 w 7411632"/>
                          <a:gd name="connsiteY0" fmla="*/ 0 h 9531897"/>
                          <a:gd name="connsiteX1" fmla="*/ 7408814 w 7411632"/>
                          <a:gd name="connsiteY1" fmla="*/ 8479855 h 9531897"/>
                          <a:gd name="connsiteX2" fmla="*/ 7411632 w 7411632"/>
                          <a:gd name="connsiteY2" fmla="*/ 9196529 h 9531897"/>
                          <a:gd name="connsiteX3" fmla="*/ 7076264 w 7411632"/>
                          <a:gd name="connsiteY3" fmla="*/ 9531897 h 9531897"/>
                          <a:gd name="connsiteX4" fmla="*/ 0 w 7411632"/>
                          <a:gd name="connsiteY4" fmla="*/ 9531897 h 9531897"/>
                          <a:gd name="connsiteX0" fmla="*/ 7408814 w 7411632"/>
                          <a:gd name="connsiteY0" fmla="*/ 0 h 1052042"/>
                          <a:gd name="connsiteX1" fmla="*/ 7411632 w 7411632"/>
                          <a:gd name="connsiteY1" fmla="*/ 716674 h 1052042"/>
                          <a:gd name="connsiteX2" fmla="*/ 7076264 w 7411632"/>
                          <a:gd name="connsiteY2" fmla="*/ 1052042 h 1052042"/>
                          <a:gd name="connsiteX3" fmla="*/ 0 w 7411632"/>
                          <a:gd name="connsiteY3" fmla="*/ 1052042 h 10520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411632" h="1052042">
                            <a:moveTo>
                              <a:pt x="7408814" y="0"/>
                            </a:moveTo>
                            <a:cubicBezTo>
                              <a:pt x="7409753" y="238891"/>
                              <a:pt x="7410693" y="477783"/>
                              <a:pt x="7411632" y="716674"/>
                            </a:cubicBezTo>
                            <a:cubicBezTo>
                              <a:pt x="7411632" y="901893"/>
                              <a:pt x="7261483" y="1052042"/>
                              <a:pt x="7076264" y="1052042"/>
                            </a:cubicBezTo>
                            <a:lnTo>
                              <a:pt x="0" y="1052042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14C72" id="AutoShape 1" o:spid="_x0000_s1026" style="position:absolute;margin-left:-5.65pt;margin-top:2.25pt;width:583.65pt;height:82.75pt;rotation:-2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11632,105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eP4QUAAK4eAAAOAAAAZHJzL2Uyb0RvYy54bWy8Wdtu20YQfS/Qf1jwsYAj3i+C5cC17KJA&#10;2gZICqSPK5ISiVJcdklZdor+e2eHlDR0bGkit/GDTGrn7JnLGQrcuXz7sK7Efa7bUtUzy3ljWyKv&#10;U5WV9Wpm/f7x7iK2RNvJOpOVqvOZ9Zi31tur77+73DbT3FWFqrJcC9ikbqfbZmYVXddMJ5M2LfK1&#10;bN+oJq9hcan0WnZwq1eTTMst7L6uJq5th5Ot0lmjVZq3LXw77xetK9x/uczT7rflss07Uc0s8K3D&#10;T42fC/M5ubqU05WWTVGmgxvyDC/WsqyBdL/VXHZSbHT5xVbrMtWqVcvuTarWE7VclmmOMUA0jv0k&#10;mg+FbHKMBZLTNvs0tf/dtumv9++1KLOZ5Vmilmso0fWmU8gsHJOebdNOwepD816bANvmnUr/bEWt&#10;bgpZr/JrrdW2yGUGTqH9ZAQwNy1AxWL7i8pgdwm7Y6YelnottIKKuI4f2/CHX0NKxAPW53Ffn/yh&#10;Eyl8GfmO6wWBJVJYc+zATtzAuDiRU7ObcS/dtN1PucJref+u7foCZ3CF5cmGIFNV123Z5Z9AFMt1&#10;BTX/YSJssRVR5EfGlwH3xPwPau55gRfGohBJHEZuiK6AAr6gcAjFgDnJQzH2aQqXUECWnNBzT8dC&#10;QQwOEMg+U0OWTnNQEDdf/jlEFJQEnhMn0em0gZQOIXHTRkFD5U8zhYSJqwGKYRNFhIihZ2rOThs8&#10;0/dpY3BQc64GaJ+xBU1BDEHTHmMLmoK4wdBGYxNRELsytN3YaaMgts5ov3EFTTFsItpuDLFRc3ba&#10;aKcxOKg5VwO00bj5ohiGnmmfRYHt2RHjR4CCEsf3GTy0zdgioyAGB20zdstQELcutM3YRBTEFhlt&#10;M3baKIjdMrTPuFqjGDYRbTZG31BzdtposzE4qDlXA7TPuPmiGIaeqfzZMqMgbiy0B9hEFMQuDG0C&#10;tp4piC0z2gTc+lAMm4g2AUNr1JydNtoEDA5qztXAMz1w8oWDYr5Sz7Eden5gfmuGq//r5YlN9Ho9&#10;R25sx/7pkF6t5zBwYtfo4ETuXq1nzwlZRaKi5gqOipQbEMV8C8EhR/9i+II+P1HZnKc1JwkDNzGv&#10;g8eZqGyis7R2eMU9zkR1wy0NxZDn2nGikW7O0BqjPvT3kPzi9C/uLxR1dGLD4KAaYHNQUHKWBuwo&#10;dEPzvBk4X4qGCoddGlpP/Mk5njFqzub49rWx49hhZIzWJvajJA6Cr+zPw8HQ8byNasNVAU12xFUB&#10;BbErRBuUoQJqzuYYq4BZIQoyHQonu67tuy+0wOgpfVaHRk4YRv5pIlpPdmkoaAjkNBOtJ6M01PxZ&#10;DjgQX+2OvGWxOwVPH+rhGByuBBzemwN2cyreqNacudMzcThg393CE7Q/YwcUHrEfB0O/UXA/E4CD&#10;eRYYskfBqAEIhgeGtFCwR93uNxnC1zAWMgOhCgdCnSVgIKQtAQOhRS+6RnYma5gbuBRbnD2YU3VL&#10;FDh6QIGa9bW6zz8qtOxMEiMfVY+u7BJ3sEk3izL9Mf/8BJFEQe+868VxgimDqgz7OXaY9Kt+FEUx&#10;hkVWe68g8F7Wu6BHRM/T4pgAHU1sOC8fb+yGMJXpaUf9OHjVP6kQTJZNlkfEVU0jhUYHP8f2vQUA&#10;Tc5xlLNPPu52GOfU6q6sKpzLVLUpiePCpAYF3KqqzMyqqQPODvObSot7CUWWaZrX3U6GI0utNnWG&#10;G5oB1u1w3cmy6q/BgQolDwOoQQ5mFIVzvb8TO7mNb2P/wnfD2wvfns8vru9u/IvwzomCuTe/uZk7&#10;/xjvHH9alFmW18bB3YzR8XkzvGHa2U8H91PGURStXi320d7h3yACYjYZu4GJhlh2/zE6nNyZYV0/&#10;9Fuo7BEGdziig8rBkBdmdYXSny2xhYHpzGr/2kidW6L6uYbhHx4eQkPhjR9ELmA0XVnQFVmnsNXM&#10;gubrL286uAPIptHlqgAmBytbKzOOXJZmjof+9V4NNzAUxQiGAa6ZutJ7tDqMma/+BQAA//8DAFBL&#10;AwQUAAYACAAAACEAnDYxqd8AAAAKAQAADwAAAGRycy9kb3ducmV2LnhtbEyPzU7DMBCE70i8g7VI&#10;3Fo7gTYojVMh1Aqhnig5cHTjbRLhn8h22/D2bE/0tqMZzX5TrSdr2BlDHLyTkM0FMHSt14PrJDRf&#10;29kLsJiU08p4hxJ+McK6vr+rVKn9xX3ieZ86RiUulkpCn9JYch7bHq2Kcz+iI+/og1WJZOi4DupC&#10;5dbwXIglt2pw9KFXI7712P7sT1bCe5N/7EyRowlx2tmm2Gy/00bKx4fpdQUs4ZT+w3DFJ3Soieng&#10;T05HZiTMsuyJohKeF8CufrZY0rgDXYUQwOuK306o/wAAAP//AwBQSwECLQAUAAYACAAAACEAtoM4&#10;kv4AAADhAQAAEwAAAAAAAAAAAAAAAAAAAAAAW0NvbnRlbnRfVHlwZXNdLnhtbFBLAQItABQABgAI&#10;AAAAIQA4/SH/1gAAAJQBAAALAAAAAAAAAAAAAAAAAC8BAABfcmVscy8ucmVsc1BLAQItABQABgAI&#10;AAAAIQAiJOeP4QUAAK4eAAAOAAAAAAAAAAAAAAAAAC4CAABkcnMvZTJvRG9jLnhtbFBLAQItABQA&#10;BgAIAAAAIQCcNjGp3wAAAAoBAAAPAAAAAAAAAAAAAAAAADsIAABkcnMvZG93bnJldi54bWxQSwUG&#10;AAAAAAQABADzAAAARwkAAAAA&#10;" path="m7408814,v939,238891,1879,477783,2818,716674c7411632,901893,7261483,1052042,7076264,1052042l,1052042e" filled="f" strokecolor="#c3004a [3204]" strokeweight="1pt">
              <v:path o:connecttype="custom" o:connectlocs="7409537,0;7412355,715913;7076954,1050925;0,1050925" o:connectangles="0,0,0,0"/>
              <w10:wrap anchorx="page" anchory="page"/>
            </v:shape>
          </w:pict>
        </mc:Fallback>
      </mc:AlternateContent>
    </w:r>
    <w:r w:rsidRPr="00572D47">
      <w:rPr>
        <w:noProof/>
        <w:lang w:eastAsia="nl-BE"/>
      </w:rPr>
      <mc:AlternateContent>
        <mc:Choice Requires="wps">
          <w:drawing>
            <wp:anchor distT="0" distB="180340" distL="114300" distR="114300" simplePos="0" relativeHeight="251661312" behindDoc="1" locked="0" layoutInCell="1" allowOverlap="1" wp14:anchorId="26AF3FE9" wp14:editId="2C339FFE">
              <wp:simplePos x="0" y="0"/>
              <wp:positionH relativeFrom="page">
                <wp:align>left</wp:align>
              </wp:positionH>
              <wp:positionV relativeFrom="page">
                <wp:posOffset>108585</wp:posOffset>
              </wp:positionV>
              <wp:extent cx="7416165" cy="975360"/>
              <wp:effectExtent l="0" t="209550" r="13335" b="205740"/>
              <wp:wrapNone/>
              <wp:docPr id="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420000">
                        <a:off x="0" y="0"/>
                        <a:ext cx="7416165" cy="975360"/>
                      </a:xfrm>
                      <a:custGeom>
                        <a:avLst/>
                        <a:gdLst>
                          <a:gd name="connsiteX0" fmla="*/ 0 w 7747000"/>
                          <a:gd name="connsiteY0" fmla="*/ 335368 h 9867265"/>
                          <a:gd name="connsiteX1" fmla="*/ 335368 w 7747000"/>
                          <a:gd name="connsiteY1" fmla="*/ 0 h 9867265"/>
                          <a:gd name="connsiteX2" fmla="*/ 7411632 w 7747000"/>
                          <a:gd name="connsiteY2" fmla="*/ 0 h 9867265"/>
                          <a:gd name="connsiteX3" fmla="*/ 7747000 w 7747000"/>
                          <a:gd name="connsiteY3" fmla="*/ 335368 h 9867265"/>
                          <a:gd name="connsiteX4" fmla="*/ 7747000 w 7747000"/>
                          <a:gd name="connsiteY4" fmla="*/ 9531897 h 9867265"/>
                          <a:gd name="connsiteX5" fmla="*/ 7411632 w 7747000"/>
                          <a:gd name="connsiteY5" fmla="*/ 9867265 h 9867265"/>
                          <a:gd name="connsiteX6" fmla="*/ 335368 w 7747000"/>
                          <a:gd name="connsiteY6" fmla="*/ 9867265 h 9867265"/>
                          <a:gd name="connsiteX7" fmla="*/ 0 w 7747000"/>
                          <a:gd name="connsiteY7" fmla="*/ 9531897 h 9867265"/>
                          <a:gd name="connsiteX8" fmla="*/ 0 w 7747000"/>
                          <a:gd name="connsiteY8" fmla="*/ 335368 h 9867265"/>
                          <a:gd name="connsiteX0" fmla="*/ 7411632 w 7747000"/>
                          <a:gd name="connsiteY0" fmla="*/ 0 h 9867265"/>
                          <a:gd name="connsiteX1" fmla="*/ 7747000 w 7747000"/>
                          <a:gd name="connsiteY1" fmla="*/ 335368 h 9867265"/>
                          <a:gd name="connsiteX2" fmla="*/ 7747000 w 7747000"/>
                          <a:gd name="connsiteY2" fmla="*/ 9531897 h 9867265"/>
                          <a:gd name="connsiteX3" fmla="*/ 7411632 w 7747000"/>
                          <a:gd name="connsiteY3" fmla="*/ 9867265 h 9867265"/>
                          <a:gd name="connsiteX4" fmla="*/ 335368 w 7747000"/>
                          <a:gd name="connsiteY4" fmla="*/ 9867265 h 9867265"/>
                          <a:gd name="connsiteX5" fmla="*/ 0 w 7747000"/>
                          <a:gd name="connsiteY5" fmla="*/ 9531897 h 9867265"/>
                          <a:gd name="connsiteX6" fmla="*/ 0 w 7747000"/>
                          <a:gd name="connsiteY6" fmla="*/ 335368 h 9867265"/>
                          <a:gd name="connsiteX7" fmla="*/ 335368 w 7747000"/>
                          <a:gd name="connsiteY7" fmla="*/ 0 h 9867265"/>
                          <a:gd name="connsiteX8" fmla="*/ 7503072 w 7747000"/>
                          <a:gd name="connsiteY8" fmla="*/ 91440 h 9867265"/>
                          <a:gd name="connsiteX0" fmla="*/ 7411632 w 7747000"/>
                          <a:gd name="connsiteY0" fmla="*/ 0 h 9867265"/>
                          <a:gd name="connsiteX1" fmla="*/ 7747000 w 7747000"/>
                          <a:gd name="connsiteY1" fmla="*/ 335368 h 9867265"/>
                          <a:gd name="connsiteX2" fmla="*/ 7747000 w 7747000"/>
                          <a:gd name="connsiteY2" fmla="*/ 9531897 h 9867265"/>
                          <a:gd name="connsiteX3" fmla="*/ 7411632 w 7747000"/>
                          <a:gd name="connsiteY3" fmla="*/ 9867265 h 9867265"/>
                          <a:gd name="connsiteX4" fmla="*/ 335368 w 7747000"/>
                          <a:gd name="connsiteY4" fmla="*/ 9867265 h 9867265"/>
                          <a:gd name="connsiteX5" fmla="*/ 0 w 7747000"/>
                          <a:gd name="connsiteY5" fmla="*/ 9531897 h 9867265"/>
                          <a:gd name="connsiteX6" fmla="*/ 0 w 7747000"/>
                          <a:gd name="connsiteY6" fmla="*/ 335368 h 9867265"/>
                          <a:gd name="connsiteX7" fmla="*/ 335368 w 7747000"/>
                          <a:gd name="connsiteY7" fmla="*/ 0 h 9867265"/>
                          <a:gd name="connsiteX0" fmla="*/ 7747000 w 7747000"/>
                          <a:gd name="connsiteY0" fmla="*/ 335368 h 9867265"/>
                          <a:gd name="connsiteX1" fmla="*/ 7747000 w 7747000"/>
                          <a:gd name="connsiteY1" fmla="*/ 9531897 h 9867265"/>
                          <a:gd name="connsiteX2" fmla="*/ 7411632 w 7747000"/>
                          <a:gd name="connsiteY2" fmla="*/ 9867265 h 9867265"/>
                          <a:gd name="connsiteX3" fmla="*/ 335368 w 7747000"/>
                          <a:gd name="connsiteY3" fmla="*/ 9867265 h 9867265"/>
                          <a:gd name="connsiteX4" fmla="*/ 0 w 7747000"/>
                          <a:gd name="connsiteY4" fmla="*/ 9531897 h 9867265"/>
                          <a:gd name="connsiteX5" fmla="*/ 0 w 7747000"/>
                          <a:gd name="connsiteY5" fmla="*/ 335368 h 9867265"/>
                          <a:gd name="connsiteX6" fmla="*/ 335368 w 7747000"/>
                          <a:gd name="connsiteY6" fmla="*/ 0 h 9867265"/>
                          <a:gd name="connsiteX0" fmla="*/ 7747000 w 7747000"/>
                          <a:gd name="connsiteY0" fmla="*/ 0 h 9531897"/>
                          <a:gd name="connsiteX1" fmla="*/ 7747000 w 7747000"/>
                          <a:gd name="connsiteY1" fmla="*/ 9196529 h 9531897"/>
                          <a:gd name="connsiteX2" fmla="*/ 7411632 w 7747000"/>
                          <a:gd name="connsiteY2" fmla="*/ 9531897 h 9531897"/>
                          <a:gd name="connsiteX3" fmla="*/ 335368 w 7747000"/>
                          <a:gd name="connsiteY3" fmla="*/ 9531897 h 9531897"/>
                          <a:gd name="connsiteX4" fmla="*/ 0 w 7747000"/>
                          <a:gd name="connsiteY4" fmla="*/ 9196529 h 9531897"/>
                          <a:gd name="connsiteX5" fmla="*/ 0 w 7747000"/>
                          <a:gd name="connsiteY5" fmla="*/ 0 h 9531897"/>
                          <a:gd name="connsiteX0" fmla="*/ 7747000 w 7747000"/>
                          <a:gd name="connsiteY0" fmla="*/ 0 h 9531897"/>
                          <a:gd name="connsiteX1" fmla="*/ 7747000 w 7747000"/>
                          <a:gd name="connsiteY1" fmla="*/ 9196529 h 9531897"/>
                          <a:gd name="connsiteX2" fmla="*/ 7411632 w 7747000"/>
                          <a:gd name="connsiteY2" fmla="*/ 9531897 h 9531897"/>
                          <a:gd name="connsiteX3" fmla="*/ 335368 w 7747000"/>
                          <a:gd name="connsiteY3" fmla="*/ 9531897 h 9531897"/>
                          <a:gd name="connsiteX4" fmla="*/ 0 w 7747000"/>
                          <a:gd name="connsiteY4" fmla="*/ 9196529 h 9531897"/>
                          <a:gd name="connsiteX0" fmla="*/ 7411632 w 7411632"/>
                          <a:gd name="connsiteY0" fmla="*/ 0 h 9531897"/>
                          <a:gd name="connsiteX1" fmla="*/ 7411632 w 7411632"/>
                          <a:gd name="connsiteY1" fmla="*/ 9196529 h 9531897"/>
                          <a:gd name="connsiteX2" fmla="*/ 7076264 w 7411632"/>
                          <a:gd name="connsiteY2" fmla="*/ 9531897 h 9531897"/>
                          <a:gd name="connsiteX3" fmla="*/ 0 w 7411632"/>
                          <a:gd name="connsiteY3" fmla="*/ 9531897 h 9531897"/>
                          <a:gd name="connsiteX0" fmla="*/ 7411632 w 7415247"/>
                          <a:gd name="connsiteY0" fmla="*/ 0 h 9531897"/>
                          <a:gd name="connsiteX1" fmla="*/ 7415247 w 7415247"/>
                          <a:gd name="connsiteY1" fmla="*/ 8557110 h 9531897"/>
                          <a:gd name="connsiteX2" fmla="*/ 7411632 w 7415247"/>
                          <a:gd name="connsiteY2" fmla="*/ 9196529 h 9531897"/>
                          <a:gd name="connsiteX3" fmla="*/ 7076264 w 7415247"/>
                          <a:gd name="connsiteY3" fmla="*/ 9531897 h 9531897"/>
                          <a:gd name="connsiteX4" fmla="*/ 0 w 7415247"/>
                          <a:gd name="connsiteY4" fmla="*/ 9531897 h 9531897"/>
                          <a:gd name="connsiteX0" fmla="*/ 7415247 w 7415247"/>
                          <a:gd name="connsiteY0" fmla="*/ 0 h 974787"/>
                          <a:gd name="connsiteX1" fmla="*/ 7411632 w 7415247"/>
                          <a:gd name="connsiteY1" fmla="*/ 639419 h 974787"/>
                          <a:gd name="connsiteX2" fmla="*/ 7076264 w 7415247"/>
                          <a:gd name="connsiteY2" fmla="*/ 974787 h 974787"/>
                          <a:gd name="connsiteX3" fmla="*/ 0 w 7415247"/>
                          <a:gd name="connsiteY3" fmla="*/ 974787 h 97478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415247" h="974787">
                            <a:moveTo>
                              <a:pt x="7415247" y="0"/>
                            </a:moveTo>
                            <a:lnTo>
                              <a:pt x="7411632" y="639419"/>
                            </a:lnTo>
                            <a:cubicBezTo>
                              <a:pt x="7411632" y="824638"/>
                              <a:pt x="7261483" y="974787"/>
                              <a:pt x="7076264" y="974787"/>
                            </a:cubicBezTo>
                            <a:lnTo>
                              <a:pt x="0" y="974787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accent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B53DE" id="AutoShape 2" o:spid="_x0000_s1026" style="position:absolute;margin-left:0;margin-top:8.55pt;width:583.95pt;height:76.8pt;rotation:-3;z-index:-251655168;visibility:visible;mso-wrap-style:square;mso-width-percent:0;mso-height-percent:0;mso-wrap-distance-left:9pt;mso-wrap-distance-top:0;mso-wrap-distance-right:9pt;mso-wrap-distance-bottom:14.2pt;mso-position-horizontal:left;mso-position-horizontal-relative:page;mso-position-vertical:absolute;mso-position-vertical-relative:page;mso-width-percent:0;mso-height-percent:0;mso-width-relative:page;mso-height-relative:page;v-text-anchor:top" coordsize="7415247,97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6MswUAAE4eAAAOAAAAZHJzL2Uyb0RvYy54bWzsWVFv4kYQfq/U/7DyY6UctjE2oJBTCklV&#10;6dqedFfp+rjYBls1XndtArlT/3tn1wY+0sRMo7ZSpeaB2Hi+/WZnvllg5vrtflOIh1TXuSpnjvfG&#10;dURaxirJy/XM+fnj/dXYEXUjy0QWqkxnzmNaO29vvv7qeldNU19lqkhSLWiRsp7uqpmTNU01HQzq&#10;OEs3sn6jqrSkhyulN7KhW70eJFruaPVNMfBdNxzslE4qreK0rundRfvQubHrr1Zp3Py0WtVpI4qZ&#10;Q7419lXb16V5Hdxcy+layyrL484N+QovNjIvifS41EI2Umx1/qelNnmsVa1WzZtYbQZqtcrj1O6B&#10;duO5T3bzIZNVavdCwamrY5jqv2/Z+MeH91rkycyhRJVyQym63TbKMgvfhGdX1VOy+lC912aDdfVO&#10;xb/WolTzTJbr9FZrtctSmZBTnrEfnAHMTU1Qsdz9oBJaXdLqNlL7ld4IrSgjvhdQKl3Xvk0hEXub&#10;n8djftJ9I2J6Mwq80AtHjojp2SQaDUObwIGcmsWMd/G2br5Llb2WD+/qps1vQlc2O0m3x1iVZZ03&#10;6SfSxGpTUMq/GQhX7EQUBZFxpcM9Mf8FzYdDcmAsMjEZh5FPbj2P+eQBRYe5yIMY9zKFDxQUJC8c&#10;+pf3giAGxxA52ihd5kAQN17Ba4gQNBkNvfEkuhw2UtIx+eywIajL/GWmEJi4GkAMmygCIoae0Zwd&#10;NjopjmFjcKA5VwNYZ+zMIIghaKyxruwvCxpB3M1gobGJEMTODJYbO2wIYusM640raMSwibDcGGJD&#10;c3bYsNIYHGjO1QAWGjdeiGHoGessGrlDN2J8CCBo4gUBgwfLjC0yBDE4sMzYJYMgbl6wzNhECGKL&#10;DMuMHTYEsUsG64yrNcSwibDYGHWD5uywYbExONCcqwGsM268EMPQM8qfLTMEcfeCNcAmQhA7MVgE&#10;bD0jiC0zLAJufhDDJsIiYGgNzdlhwyJgcKA5VwPP1MDFHxyI+Tf0bDna7+mc302vk7I3CUf+xHw7&#10;72dCVb5OyqdfHP1MKMtXSZlLhNpkyAzNJ9ywoTYZHOfmF5OCpx87/Qj6X2LiPy8xzCdUZtvieOHg&#10;OGvS/FURnJon/RxnH5ncgjk7Z9wo9MPA/OLsZ0IQfMrwzxlbmv0ceCyxOV7MzcgPon8mN2blNmJ9&#10;HJib8WgUeR5DBRjmM6X1MSGIfWxisCNUQR8TgtgZwlO9U0EfB5qzOZ6owKx/OUMIsrmhfuL4Jc2c&#10;NVDZqUERhMNJ4NnvAb08mE12YhA0scub7xu9PJhLRlrQ/BkG6n6vD/1tmR1a3vG+7HredCWoUW+a&#10;6aYFXqna9NexAU7N9MMtnZ2mhU+N9H1p++n9YAoygtv+PxdMkUOwHTawmSkoCB6i2+0i3fY1jYDM&#10;8Keww5/GETT80Y6g4c+yPaMq2Zio2djQpdjZOYOtE5GZMYOVpnm8UQ/pR2UNGxND0mJrRp4c4nay&#10;KcontqYrb71u5dh5fDCLt8s8/jb9/BJo7AfhcNy53NL7oReM20Cg4Kr2aXuyWMLTUxOaM6IDfQui&#10;uqS9nJm3BoQzcbLSOAbMLnaat5TqPi8KOwQpShNGz6dRihVdrYo8MU9N8OxsL50XWjxISoyM47Rs&#10;Dtk/s9RqWyZ2QTNguuuuG5kX7TU5UFiZ0oCoS6EZFdm525eJO7kb342Dq8AP764Cd7G4ur2fB1fh&#10;vReNFsPFfL7wfjfeecE0y5MkLY2DhxmgF/BmbN00sp3eHaeAZ7uo9Xp53O29/etyD2aDczdsoGkv&#10;h/92d3ayZoZp7VBuqZJHGqzZERoljoawNEvLlP7siB0NNGdO/dtW6tQRxfclDedsd4+KwN4Eo8gn&#10;jMYnS3wiy5iWmjlUMO3lvKE7gmwrna8zYvJsZktlxoWr3AzarH+tV90NDS3tDroBq5mK4r21Oo2B&#10;b/4AAAD//wMAUEsDBBQABgAIAAAAIQDjc2+q3gAAAAgBAAAPAAAAZHJzL2Rvd25yZXYueG1sTI9L&#10;T8MwEITvSP0P1lbiUlEnPBoIcSoe4oCQkGh76HEbL0lUe53Gbhv+Pc4Jjjszmv2mWA7WiBP1vnWs&#10;IJ0nIIgrp1uuFWzWb1f3IHxA1mgck4If8rAsJxcF5tqd+YtOq1CLWMI+RwVNCF0upa8asujnriOO&#10;3rfrLYZ49rXUPZ5juTXyOkkW0mLL8UODHb00VO1XR6vgkKWv+Hkn6d3e8Oz5w2xvZ7xV6nI6PD2C&#10;CDSEvzCM+BEdysi0c0fWXhgFcUiIapaCGN10kT2A2I1KkoEsC/l/QPkLAAD//wMAUEsBAi0AFAAG&#10;AAgAAAAhALaDOJL+AAAA4QEAABMAAAAAAAAAAAAAAAAAAAAAAFtDb250ZW50X1R5cGVzXS54bWxQ&#10;SwECLQAUAAYACAAAACEAOP0h/9YAAACUAQAACwAAAAAAAAAAAAAAAAAvAQAAX3JlbHMvLnJlbHNQ&#10;SwECLQAUAAYACAAAACEAXLWOjLMFAABOHgAADgAAAAAAAAAAAAAAAAAuAgAAZHJzL2Uyb0RvYy54&#10;bWxQSwECLQAUAAYACAAAACEA43Nvqt4AAAAIAQAADwAAAAAAAAAAAAAAAAANCAAAZHJzL2Rvd25y&#10;ZXYueG1sUEsFBgAAAAAEAAQA8wAAABgJAAAAAA==&#10;" path="m7415247,r-3615,639419c7411632,824638,7261483,974787,7076264,974787l,974787e" filled="f" strokecolor="#a9b905 [3205]" strokeweight="1pt">
              <v:path o:connecttype="custom" o:connectlocs="7416165,0;7412550,639795;7077140,975360;0,975360" o:connectangles="0,0,0,0"/>
              <w10:wrap anchorx="page" anchory="page"/>
            </v:shape>
          </w:pict>
        </mc:Fallback>
      </mc:AlternateContent>
    </w:r>
    <w:r w:rsidRPr="00572D47">
      <w:rPr>
        <w:noProof/>
        <w:lang w:eastAsia="nl-BE"/>
      </w:rPr>
      <w:drawing>
        <wp:inline distT="0" distB="0" distL="0" distR="0" wp14:anchorId="195A382E" wp14:editId="3529EF83">
          <wp:extent cx="1757680" cy="568960"/>
          <wp:effectExtent l="0" t="0" r="0" b="2540"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!_logo_rgb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680" cy="568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0144"/>
    <w:multiLevelType w:val="multilevel"/>
    <w:tmpl w:val="91E0A8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D97AF0"/>
    <w:multiLevelType w:val="hybridMultilevel"/>
    <w:tmpl w:val="392CDA3A"/>
    <w:lvl w:ilvl="0" w:tplc="748A49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B3327"/>
    <w:multiLevelType w:val="hybridMultilevel"/>
    <w:tmpl w:val="1F8A5106"/>
    <w:lvl w:ilvl="0" w:tplc="80B4F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3751"/>
    <w:multiLevelType w:val="hybridMultilevel"/>
    <w:tmpl w:val="CD9C7D1A"/>
    <w:lvl w:ilvl="0" w:tplc="96CEC5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F21"/>
    <w:multiLevelType w:val="hybridMultilevel"/>
    <w:tmpl w:val="6292172C"/>
    <w:lvl w:ilvl="0" w:tplc="0246A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D0DFD"/>
    <w:multiLevelType w:val="hybridMultilevel"/>
    <w:tmpl w:val="6E44927C"/>
    <w:lvl w:ilvl="0" w:tplc="0813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072711"/>
    <w:multiLevelType w:val="hybridMultilevel"/>
    <w:tmpl w:val="D0EEB652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F46628"/>
    <w:multiLevelType w:val="multilevel"/>
    <w:tmpl w:val="3CD89A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8554AD7"/>
    <w:multiLevelType w:val="multilevel"/>
    <w:tmpl w:val="0BE0D9A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8DE5E03"/>
    <w:multiLevelType w:val="multilevel"/>
    <w:tmpl w:val="AF4A4F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A7739B"/>
    <w:multiLevelType w:val="hybridMultilevel"/>
    <w:tmpl w:val="97FC322E"/>
    <w:lvl w:ilvl="0" w:tplc="0813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7A5726"/>
    <w:multiLevelType w:val="multilevel"/>
    <w:tmpl w:val="3CD89A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F0E0A94"/>
    <w:multiLevelType w:val="multilevel"/>
    <w:tmpl w:val="EDBCE4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D43182E"/>
    <w:multiLevelType w:val="hybridMultilevel"/>
    <w:tmpl w:val="8F180B10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95569"/>
    <w:multiLevelType w:val="hybridMultilevel"/>
    <w:tmpl w:val="C3B82558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F4641"/>
    <w:multiLevelType w:val="hybridMultilevel"/>
    <w:tmpl w:val="8AAC6F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46706"/>
    <w:multiLevelType w:val="hybridMultilevel"/>
    <w:tmpl w:val="862262DA"/>
    <w:lvl w:ilvl="0" w:tplc="93209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7D44A8"/>
    <w:multiLevelType w:val="hybridMultilevel"/>
    <w:tmpl w:val="5A5A9F14"/>
    <w:lvl w:ilvl="0" w:tplc="0813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5"/>
  </w:num>
  <w:num w:numId="5">
    <w:abstractNumId w:val="1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1"/>
  </w:num>
  <w:num w:numId="14">
    <w:abstractNumId w:val="13"/>
  </w:num>
  <w:num w:numId="15">
    <w:abstractNumId w:val="14"/>
  </w:num>
  <w:num w:numId="16">
    <w:abstractNumId w:val="6"/>
  </w:num>
  <w:num w:numId="17">
    <w:abstractNumId w:val="17"/>
  </w:num>
  <w:num w:numId="18">
    <w:abstractNumId w:val="5"/>
  </w:num>
  <w:num w:numId="19">
    <w:abstractNumId w:val="10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DE"/>
    <w:rsid w:val="000972D3"/>
    <w:rsid w:val="000C0F70"/>
    <w:rsid w:val="000D295F"/>
    <w:rsid w:val="000D32E1"/>
    <w:rsid w:val="000D4A48"/>
    <w:rsid w:val="000D53DE"/>
    <w:rsid w:val="000E24B7"/>
    <w:rsid w:val="000F3883"/>
    <w:rsid w:val="00166B5E"/>
    <w:rsid w:val="001B3007"/>
    <w:rsid w:val="001D72CD"/>
    <w:rsid w:val="002C11F7"/>
    <w:rsid w:val="003175D9"/>
    <w:rsid w:val="00333949"/>
    <w:rsid w:val="00351DCD"/>
    <w:rsid w:val="00353718"/>
    <w:rsid w:val="00364CA5"/>
    <w:rsid w:val="003A3DC6"/>
    <w:rsid w:val="003E11F1"/>
    <w:rsid w:val="004C3218"/>
    <w:rsid w:val="004F336E"/>
    <w:rsid w:val="005251DE"/>
    <w:rsid w:val="005468CD"/>
    <w:rsid w:val="00572D47"/>
    <w:rsid w:val="00616E24"/>
    <w:rsid w:val="00641021"/>
    <w:rsid w:val="006440D3"/>
    <w:rsid w:val="006E40C1"/>
    <w:rsid w:val="007A56D1"/>
    <w:rsid w:val="007F58FA"/>
    <w:rsid w:val="00833A87"/>
    <w:rsid w:val="008F26FE"/>
    <w:rsid w:val="00917FBF"/>
    <w:rsid w:val="00993B5E"/>
    <w:rsid w:val="009B1F5B"/>
    <w:rsid w:val="009D418B"/>
    <w:rsid w:val="00A10055"/>
    <w:rsid w:val="00A242F6"/>
    <w:rsid w:val="00AA3502"/>
    <w:rsid w:val="00B12AEE"/>
    <w:rsid w:val="00B50755"/>
    <w:rsid w:val="00B760DF"/>
    <w:rsid w:val="00BD529B"/>
    <w:rsid w:val="00C56682"/>
    <w:rsid w:val="00C70507"/>
    <w:rsid w:val="00C85D7C"/>
    <w:rsid w:val="00CC74DB"/>
    <w:rsid w:val="00CE785C"/>
    <w:rsid w:val="00CF5410"/>
    <w:rsid w:val="00D17FEC"/>
    <w:rsid w:val="00DA2E21"/>
    <w:rsid w:val="00E11C54"/>
    <w:rsid w:val="00E35197"/>
    <w:rsid w:val="00E74893"/>
    <w:rsid w:val="00E867F0"/>
    <w:rsid w:val="00F420E0"/>
    <w:rsid w:val="00F7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9FF92"/>
  <w15:chartTrackingRefBased/>
  <w15:docId w15:val="{146B8CB9-9DF8-4562-A98E-02C2B709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72D47"/>
    <w:pPr>
      <w:spacing w:before="120" w:after="120"/>
    </w:pPr>
  </w:style>
  <w:style w:type="paragraph" w:styleId="Kop1">
    <w:name w:val="heading 1"/>
    <w:basedOn w:val="Standaard"/>
    <w:next w:val="Standaard"/>
    <w:link w:val="Kop1Char"/>
    <w:uiPriority w:val="9"/>
    <w:qFormat/>
    <w:rsid w:val="00833A87"/>
    <w:pPr>
      <w:keepNext/>
      <w:numPr>
        <w:numId w:val="1"/>
      </w:numPr>
      <w:spacing w:before="240" w:after="240" w:line="320" w:lineRule="atLeast"/>
      <w:contextualSpacing/>
      <w:outlineLvl w:val="0"/>
    </w:pPr>
    <w:rPr>
      <w:rFonts w:ascii="Calibri" w:eastAsia="Times New Roman" w:hAnsi="Calibri" w:cs="Times New Roman"/>
      <w:b/>
      <w:color w:val="C3004A"/>
      <w:kern w:val="28"/>
      <w:sz w:val="40"/>
      <w:szCs w:val="20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3A87"/>
    <w:pPr>
      <w:keepNext/>
      <w:numPr>
        <w:ilvl w:val="1"/>
        <w:numId w:val="1"/>
      </w:numPr>
      <w:spacing w:before="240" w:after="60" w:line="320" w:lineRule="atLeast"/>
      <w:contextualSpacing/>
      <w:outlineLvl w:val="1"/>
    </w:pPr>
    <w:rPr>
      <w:rFonts w:ascii="Calibri" w:eastAsia="Times New Roman" w:hAnsi="Calibri" w:cs="Times New Roman"/>
      <w:b/>
      <w:color w:val="404040" w:themeColor="text1" w:themeTint="BF"/>
      <w:kern w:val="28"/>
      <w:sz w:val="36"/>
      <w:szCs w:val="20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33A87"/>
    <w:pPr>
      <w:keepNext/>
      <w:numPr>
        <w:ilvl w:val="2"/>
        <w:numId w:val="1"/>
      </w:numPr>
      <w:spacing w:before="180" w:after="0" w:line="320" w:lineRule="atLeast"/>
      <w:contextualSpacing/>
      <w:outlineLvl w:val="2"/>
    </w:pPr>
    <w:rPr>
      <w:rFonts w:ascii="Calibri" w:eastAsia="Times New Roman" w:hAnsi="Calibri" w:cs="Times New Roman"/>
      <w:b/>
      <w:color w:val="404040" w:themeColor="text1" w:themeTint="BF"/>
      <w:kern w:val="28"/>
      <w:sz w:val="28"/>
      <w:szCs w:val="20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33A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920036" w:themeColor="accent1" w:themeShade="BF"/>
      <w:sz w:val="24"/>
      <w:lang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2D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92003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10024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10024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72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2D47"/>
  </w:style>
  <w:style w:type="paragraph" w:styleId="Voettekst">
    <w:name w:val="footer"/>
    <w:basedOn w:val="Standaard"/>
    <w:link w:val="VoettekstChar"/>
    <w:uiPriority w:val="99"/>
    <w:unhideWhenUsed/>
    <w:rsid w:val="00572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2D47"/>
  </w:style>
  <w:style w:type="paragraph" w:styleId="Titel">
    <w:name w:val="Title"/>
    <w:basedOn w:val="Standaard"/>
    <w:next w:val="Standaard"/>
    <w:link w:val="TitelChar"/>
    <w:uiPriority w:val="10"/>
    <w:qFormat/>
    <w:rsid w:val="00833A87"/>
    <w:pPr>
      <w:pBdr>
        <w:bottom w:val="single" w:sz="12" w:space="2" w:color="C3004A"/>
      </w:pBdr>
      <w:spacing w:before="240" w:after="240" w:line="360" w:lineRule="atLeast"/>
      <w:contextualSpacing/>
    </w:pPr>
    <w:rPr>
      <w:rFonts w:ascii="Calibri" w:eastAsia="Times New Roman" w:hAnsi="Calibri" w:cs="Times New Roman"/>
      <w:b/>
      <w:caps/>
      <w:color w:val="C3004A"/>
      <w:spacing w:val="5"/>
      <w:kern w:val="28"/>
      <w:sz w:val="48"/>
      <w:szCs w:val="52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833A87"/>
    <w:rPr>
      <w:rFonts w:ascii="Calibri" w:eastAsia="Times New Roman" w:hAnsi="Calibri" w:cs="Times New Roman"/>
      <w:b/>
      <w:caps/>
      <w:color w:val="C3004A"/>
      <w:spacing w:val="5"/>
      <w:kern w:val="28"/>
      <w:sz w:val="48"/>
      <w:szCs w:val="52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33A87"/>
    <w:rPr>
      <w:rFonts w:ascii="Calibri" w:eastAsia="Times New Roman" w:hAnsi="Calibri" w:cs="Times New Roman"/>
      <w:b/>
      <w:color w:val="C3004A"/>
      <w:kern w:val="28"/>
      <w:sz w:val="4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33A87"/>
    <w:rPr>
      <w:rFonts w:ascii="Calibri" w:eastAsia="Times New Roman" w:hAnsi="Calibri" w:cs="Times New Roman"/>
      <w:b/>
      <w:color w:val="404040" w:themeColor="text1" w:themeTint="BF"/>
      <w:kern w:val="28"/>
      <w:sz w:val="36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833A87"/>
    <w:rPr>
      <w:rFonts w:ascii="Calibri" w:eastAsia="Times New Roman" w:hAnsi="Calibri" w:cs="Times New Roman"/>
      <w:b/>
      <w:color w:val="404040" w:themeColor="text1" w:themeTint="BF"/>
      <w:kern w:val="28"/>
      <w:sz w:val="28"/>
      <w:szCs w:val="20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833A87"/>
    <w:rPr>
      <w:rFonts w:asciiTheme="majorHAnsi" w:eastAsiaTheme="majorEastAsia" w:hAnsiTheme="majorHAnsi" w:cstheme="majorBidi"/>
      <w:i/>
      <w:iCs/>
      <w:color w:val="920036" w:themeColor="accent1" w:themeShade="BF"/>
      <w:sz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2D47"/>
    <w:rPr>
      <w:rFonts w:asciiTheme="majorHAnsi" w:eastAsiaTheme="majorEastAsia" w:hAnsiTheme="majorHAnsi" w:cstheme="majorBidi"/>
      <w:color w:val="92003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2D47"/>
    <w:rPr>
      <w:rFonts w:asciiTheme="majorHAnsi" w:eastAsiaTheme="majorEastAsia" w:hAnsiTheme="majorHAnsi" w:cstheme="majorBidi"/>
      <w:color w:val="610024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2D47"/>
    <w:rPr>
      <w:rFonts w:asciiTheme="majorHAnsi" w:eastAsiaTheme="majorEastAsia" w:hAnsiTheme="majorHAnsi" w:cstheme="majorBidi"/>
      <w:i/>
      <w:iCs/>
      <w:color w:val="610024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2D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2D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2D47"/>
    <w:pPr>
      <w:numPr>
        <w:ilvl w:val="1"/>
      </w:numPr>
      <w:spacing w:after="240" w:line="320" w:lineRule="atLeast"/>
    </w:pPr>
    <w:rPr>
      <w:rFonts w:ascii="Calibri" w:eastAsia="Times New Roman" w:hAnsi="Calibri" w:cs="Times New Roman"/>
      <w:i/>
      <w:iCs/>
      <w:color w:val="404040" w:themeColor="text1" w:themeTint="BF"/>
      <w:spacing w:val="15"/>
      <w:sz w:val="32"/>
      <w:szCs w:val="28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2D47"/>
    <w:rPr>
      <w:rFonts w:ascii="Calibri" w:eastAsia="Times New Roman" w:hAnsi="Calibri" w:cs="Times New Roman"/>
      <w:i/>
      <w:iCs/>
      <w:color w:val="404040" w:themeColor="text1" w:themeTint="BF"/>
      <w:spacing w:val="15"/>
      <w:sz w:val="32"/>
      <w:szCs w:val="28"/>
      <w:lang w:eastAsia="nl-NL"/>
    </w:rPr>
  </w:style>
  <w:style w:type="table" w:styleId="Tabelraster">
    <w:name w:val="Table Grid"/>
    <w:basedOn w:val="Standaardtabel"/>
    <w:uiPriority w:val="39"/>
    <w:rsid w:val="002C1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440D3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7A5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ke\Downloads\verslag%20vergadering.dotx" TargetMode="External"/></Relationship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3004A"/>
      </a:accent1>
      <a:accent2>
        <a:srgbClr val="A9B905"/>
      </a:accent2>
      <a:accent3>
        <a:srgbClr val="AAAAAA"/>
      </a:accent3>
      <a:accent4>
        <a:srgbClr val="C8C8C8"/>
      </a:accent4>
      <a:accent5>
        <a:srgbClr val="00B3D5"/>
      </a:accent5>
      <a:accent6>
        <a:srgbClr val="F08800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verslag vergadering.dotx</Template>
  <TotalTime>16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</dc:creator>
  <cp:keywords/>
  <dc:description/>
  <cp:lastModifiedBy>christine landtmeters</cp:lastModifiedBy>
  <cp:revision>13</cp:revision>
  <dcterms:created xsi:type="dcterms:W3CDTF">2020-05-21T08:41:00Z</dcterms:created>
  <dcterms:modified xsi:type="dcterms:W3CDTF">2020-05-31T09:55:00Z</dcterms:modified>
</cp:coreProperties>
</file>